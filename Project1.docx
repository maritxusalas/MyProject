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9F8A" w14:textId="77777777" w:rsidR="00327C26" w:rsidRDefault="00327C26" w:rsidP="00327C26">
      <w:pPr>
        <w:pStyle w:val="Bodycopy"/>
        <w:jc w:val="center"/>
        <w:rPr>
          <w:b/>
          <w:bCs/>
          <w:u w:val="single"/>
        </w:rPr>
      </w:pPr>
      <w:r>
        <w:rPr>
          <w:b/>
          <w:bCs/>
          <w:u w:val="single"/>
        </w:rPr>
        <w:t>Virtual Key for Repositories</w:t>
      </w:r>
    </w:p>
    <w:p w14:paraId="617BE6BF" w14:textId="2BA0BC83" w:rsidR="00327C26" w:rsidRDefault="00327C26" w:rsidP="00327C26">
      <w:pPr>
        <w:pStyle w:val="Bodycopy"/>
        <w:jc w:val="both"/>
        <w:rPr>
          <w:b/>
          <w:bCs/>
        </w:rPr>
      </w:pPr>
      <w:r>
        <w:rPr>
          <w:b/>
          <w:bCs/>
        </w:rPr>
        <w:t>1. Project Description</w:t>
      </w:r>
    </w:p>
    <w:p w14:paraId="506CB119" w14:textId="7B0C3B87" w:rsidR="00327C26" w:rsidRDefault="00327C26" w:rsidP="00327C26">
      <w:pPr>
        <w:pStyle w:val="Bodycopy"/>
        <w:jc w:val="both"/>
      </w:pPr>
      <w:r>
        <w:t xml:space="preserve">Ass a Full </w:t>
      </w:r>
      <w:r w:rsidR="00753C6D">
        <w:t>Stack</w:t>
      </w:r>
      <w:r>
        <w:t xml:space="preserve"> </w:t>
      </w:r>
      <w:bookmarkStart w:id="0" w:name="_Hlk144657670"/>
      <w:r>
        <w:t>develop</w:t>
      </w:r>
      <w:r w:rsidR="00753C6D">
        <w:t>er</w:t>
      </w:r>
      <w:bookmarkEnd w:id="0"/>
      <w:r>
        <w:t xml:space="preserve">, Company Lockers Pvt. Ltd. has hired me. </w:t>
      </w:r>
      <w:r w:rsidR="00753C6D">
        <w:t>They want to digitalize their products and have chosen LockedMe.com as their first project to start with. They want a prototype of the application, and, for this, the user interaction will be via a command line.</w:t>
      </w:r>
    </w:p>
    <w:p w14:paraId="0E797D52" w14:textId="1B960FD3" w:rsidR="00753C6D" w:rsidRDefault="00753C6D" w:rsidP="00327C26">
      <w:pPr>
        <w:pStyle w:val="Bodycopy"/>
        <w:jc w:val="both"/>
      </w:pPr>
      <w:r>
        <w:t xml:space="preserve">This prototype must display a welcome screen with the Application name and the developer details. This application is used to store files in a root directory. For that </w:t>
      </w:r>
      <w:r w:rsidR="00E970C7">
        <w:t>purpose,</w:t>
      </w:r>
      <w:r>
        <w:t xml:space="preserve"> </w:t>
      </w:r>
      <w:r w:rsidR="00E970C7">
        <w:t>it displays</w:t>
      </w:r>
      <w:r>
        <w:t xml:space="preserve"> a menu with three options</w:t>
      </w:r>
      <w:r w:rsidR="00E970C7">
        <w:t xml:space="preserve">: </w:t>
      </w:r>
      <w:r>
        <w:t xml:space="preserve"> the first one </w:t>
      </w:r>
      <w:r w:rsidR="00126C9D">
        <w:t>returns</w:t>
      </w:r>
      <w:r>
        <w:t xml:space="preserve"> the current file names </w:t>
      </w:r>
      <w:r w:rsidR="00126C9D">
        <w:t>in</w:t>
      </w:r>
      <w:r>
        <w:t xml:space="preserve"> ascending order</w:t>
      </w:r>
      <w:r w:rsidR="00E970C7">
        <w:t xml:space="preserve">; the root directory can be either empty or contain few files or folders in It. The second option </w:t>
      </w:r>
      <w:r w:rsidR="00126C9D">
        <w:t>leads to a submenu with four options: add a file, delete a file, search a file, return to main menu. The third option closes the application. The name or the files are non-case sensitive, so it does not matter If the user fails with upper and lower cases. This prototype represents my library, so book names are stored in the root directory.</w:t>
      </w:r>
    </w:p>
    <w:p w14:paraId="37A46B97" w14:textId="0E45FE90" w:rsidR="00126C9D" w:rsidRDefault="00126C9D" w:rsidP="00327C26">
      <w:pPr>
        <w:pStyle w:val="Bodycopy"/>
        <w:jc w:val="both"/>
      </w:pPr>
      <w:r>
        <w:t>The code has been pushed in this address:</w:t>
      </w:r>
    </w:p>
    <w:p w14:paraId="45611FFC" w14:textId="7F93F9DB" w:rsidR="00126C9D" w:rsidRDefault="00000000" w:rsidP="00327C26">
      <w:pPr>
        <w:pStyle w:val="Bodycopy"/>
        <w:jc w:val="both"/>
      </w:pPr>
      <w:hyperlink r:id="rId8" w:history="1">
        <w:r w:rsidR="00DC627A" w:rsidRPr="00DC627A">
          <w:rPr>
            <w:rStyle w:val="Hipervnculo"/>
          </w:rPr>
          <w:t>https://github.com/maritxusalas/MyProject</w:t>
        </w:r>
      </w:hyperlink>
    </w:p>
    <w:p w14:paraId="6AE53DD8" w14:textId="29717774" w:rsidR="00E31FB4" w:rsidRDefault="00E31FB4" w:rsidP="00327C26">
      <w:pPr>
        <w:pStyle w:val="Bodycopy"/>
        <w:jc w:val="both"/>
      </w:pPr>
      <w:r>
        <w:t xml:space="preserve">My credentials to defend this project are. My name is Maria Salas, I am a Telecommunication Engineer and I </w:t>
      </w:r>
      <w:r w:rsidR="00AC3723">
        <w:t>have</w:t>
      </w:r>
      <w:r>
        <w:t xml:space="preserve"> more than 25 years’ experience in a Telephony Company; usually I don't develop programming </w:t>
      </w:r>
      <w:r w:rsidR="00AC3723">
        <w:t>projects,</w:t>
      </w:r>
      <w:r>
        <w:t xml:space="preserve"> but I want to start with it to improve my department efficiency, so this is a good first step to achieve It.</w:t>
      </w:r>
    </w:p>
    <w:p w14:paraId="7802DC57" w14:textId="1260700A" w:rsidR="00E31FB4" w:rsidRPr="00E31FB4" w:rsidRDefault="00E31FB4" w:rsidP="00327C26">
      <w:pPr>
        <w:pStyle w:val="Bodycopy"/>
        <w:jc w:val="both"/>
        <w:rPr>
          <w:b/>
          <w:bCs/>
        </w:rPr>
      </w:pPr>
      <w:r>
        <w:rPr>
          <w:b/>
          <w:bCs/>
        </w:rPr>
        <w:t>2. Sprints planning</w:t>
      </w:r>
    </w:p>
    <w:p w14:paraId="0D8432E4" w14:textId="5F56FC02" w:rsidR="00DC627A" w:rsidRDefault="00E31FB4" w:rsidP="00FA5ADA">
      <w:pPr>
        <w:pStyle w:val="Bodycopy"/>
        <w:numPr>
          <w:ilvl w:val="0"/>
          <w:numId w:val="4"/>
        </w:numPr>
        <w:jc w:val="both"/>
      </w:pPr>
      <w:r>
        <w:t>Sprint 1: Planning</w:t>
      </w:r>
    </w:p>
    <w:p w14:paraId="722134C1" w14:textId="65528390" w:rsidR="00E31FB4" w:rsidRDefault="00E31FB4" w:rsidP="00E31FB4">
      <w:pPr>
        <w:pStyle w:val="Bodycopy"/>
        <w:numPr>
          <w:ilvl w:val="0"/>
          <w:numId w:val="1"/>
        </w:numPr>
        <w:jc w:val="both"/>
      </w:pPr>
      <w:r>
        <w:t>Duration: 1 week</w:t>
      </w:r>
    </w:p>
    <w:p w14:paraId="298E0C32" w14:textId="06549358" w:rsidR="00E31FB4" w:rsidRDefault="00165B5A" w:rsidP="00E31FB4">
      <w:pPr>
        <w:pStyle w:val="Bodycopy"/>
        <w:numPr>
          <w:ilvl w:val="0"/>
          <w:numId w:val="1"/>
        </w:numPr>
        <w:jc w:val="both"/>
      </w:pPr>
      <w:r>
        <w:t>Objectives</w:t>
      </w:r>
    </w:p>
    <w:p w14:paraId="026524CB" w14:textId="61C5A26A" w:rsidR="00E31FB4" w:rsidRDefault="00E31FB4" w:rsidP="00E31FB4">
      <w:pPr>
        <w:pStyle w:val="Bodycopy"/>
        <w:numPr>
          <w:ilvl w:val="1"/>
          <w:numId w:val="1"/>
        </w:numPr>
        <w:jc w:val="both"/>
      </w:pPr>
      <w:r>
        <w:t>Requirement analysis</w:t>
      </w:r>
    </w:p>
    <w:p w14:paraId="75F49585" w14:textId="0175B563" w:rsidR="00E31FB4" w:rsidRDefault="00E31FB4" w:rsidP="00E31FB4">
      <w:pPr>
        <w:pStyle w:val="Bodycopy"/>
        <w:numPr>
          <w:ilvl w:val="1"/>
          <w:numId w:val="1"/>
        </w:numPr>
        <w:jc w:val="both"/>
      </w:pPr>
      <w:r>
        <w:t>Flow chart design</w:t>
      </w:r>
    </w:p>
    <w:p w14:paraId="1BBC43D9" w14:textId="1C262B50" w:rsidR="00E31FB4" w:rsidRDefault="00E31FB4" w:rsidP="00E31FB4">
      <w:pPr>
        <w:pStyle w:val="Bodycopy"/>
        <w:numPr>
          <w:ilvl w:val="1"/>
          <w:numId w:val="1"/>
        </w:numPr>
        <w:jc w:val="both"/>
      </w:pPr>
      <w:r>
        <w:t xml:space="preserve">Github and development environment </w:t>
      </w:r>
      <w:r w:rsidR="00165B5A">
        <w:t>configuration. Eclipse IDE has been chosen as the tool to make the prototype</w:t>
      </w:r>
    </w:p>
    <w:p w14:paraId="7F585D65" w14:textId="4070657D" w:rsidR="00165B5A" w:rsidRDefault="00165B5A" w:rsidP="00E31FB4">
      <w:pPr>
        <w:pStyle w:val="Bodycopy"/>
        <w:numPr>
          <w:ilvl w:val="1"/>
          <w:numId w:val="1"/>
        </w:numPr>
        <w:jc w:val="both"/>
      </w:pPr>
      <w:r>
        <w:t xml:space="preserve">Packages and classes creation </w:t>
      </w:r>
    </w:p>
    <w:p w14:paraId="32F24846" w14:textId="285C0696" w:rsidR="00165B5A" w:rsidRDefault="00165B5A" w:rsidP="00165B5A">
      <w:pPr>
        <w:pStyle w:val="Bodycopy"/>
        <w:numPr>
          <w:ilvl w:val="0"/>
          <w:numId w:val="1"/>
        </w:numPr>
        <w:jc w:val="both"/>
      </w:pPr>
      <w:r>
        <w:t>Results</w:t>
      </w:r>
    </w:p>
    <w:p w14:paraId="6D7575AA" w14:textId="7AA9905F" w:rsidR="00165B5A" w:rsidRDefault="00165B5A" w:rsidP="00165B5A">
      <w:pPr>
        <w:pStyle w:val="Bodycopy"/>
        <w:numPr>
          <w:ilvl w:val="1"/>
          <w:numId w:val="1"/>
        </w:numPr>
        <w:jc w:val="both"/>
      </w:pPr>
      <w:r>
        <w:t>Requirements documentation</w:t>
      </w:r>
    </w:p>
    <w:p w14:paraId="59BDFF1D" w14:textId="1A3BDF19" w:rsidR="00165B5A" w:rsidRDefault="00165B5A" w:rsidP="00165B5A">
      <w:pPr>
        <w:pStyle w:val="Bodycopy"/>
        <w:numPr>
          <w:ilvl w:val="1"/>
          <w:numId w:val="1"/>
        </w:numPr>
        <w:jc w:val="both"/>
      </w:pPr>
      <w:r>
        <w:lastRenderedPageBreak/>
        <w:t>Flow chart designed</w:t>
      </w:r>
    </w:p>
    <w:p w14:paraId="05EA8299" w14:textId="104AB7D6" w:rsidR="00165B5A" w:rsidRDefault="00165B5A" w:rsidP="00165B5A">
      <w:pPr>
        <w:pStyle w:val="Bodycopy"/>
        <w:numPr>
          <w:ilvl w:val="1"/>
          <w:numId w:val="1"/>
        </w:numPr>
        <w:jc w:val="both"/>
      </w:pPr>
      <w:r>
        <w:t>GitHub created</w:t>
      </w:r>
    </w:p>
    <w:p w14:paraId="1D7B356E" w14:textId="4DED13C7" w:rsidR="00165B5A" w:rsidRDefault="00165B5A" w:rsidP="00165B5A">
      <w:pPr>
        <w:pStyle w:val="Bodycopy"/>
        <w:numPr>
          <w:ilvl w:val="1"/>
          <w:numId w:val="1"/>
        </w:numPr>
        <w:jc w:val="both"/>
      </w:pPr>
      <w:r>
        <w:t xml:space="preserve">Root directory defined, Eclipse ID environment </w:t>
      </w:r>
      <w:r w:rsidR="00973B16">
        <w:t>configured,</w:t>
      </w:r>
      <w:r>
        <w:t xml:space="preserve"> and git result pushed to GitHub created</w:t>
      </w:r>
    </w:p>
    <w:p w14:paraId="473A39D0" w14:textId="6EE5E308" w:rsidR="00165B5A" w:rsidRDefault="00FA5ADA" w:rsidP="00FA5ADA">
      <w:pPr>
        <w:pStyle w:val="Bodycopy"/>
        <w:numPr>
          <w:ilvl w:val="0"/>
          <w:numId w:val="4"/>
        </w:numPr>
        <w:jc w:val="both"/>
      </w:pPr>
      <w:r>
        <w:t>Sprint 2:  code development</w:t>
      </w:r>
    </w:p>
    <w:p w14:paraId="51B5707A" w14:textId="42E665C7" w:rsidR="00FA5ADA" w:rsidRDefault="00FA5ADA" w:rsidP="00FA5ADA">
      <w:pPr>
        <w:pStyle w:val="Bodycopy"/>
        <w:numPr>
          <w:ilvl w:val="1"/>
          <w:numId w:val="4"/>
        </w:numPr>
        <w:jc w:val="both"/>
      </w:pPr>
      <w:r>
        <w:t>Duration: 1 week</w:t>
      </w:r>
    </w:p>
    <w:p w14:paraId="1BDB6AC5" w14:textId="04A39DED" w:rsidR="00FA5ADA" w:rsidRDefault="00FA5ADA" w:rsidP="00FA5ADA">
      <w:pPr>
        <w:pStyle w:val="Bodycopy"/>
        <w:numPr>
          <w:ilvl w:val="1"/>
          <w:numId w:val="4"/>
        </w:numPr>
        <w:jc w:val="both"/>
      </w:pPr>
      <w:r>
        <w:t>Objectives</w:t>
      </w:r>
    </w:p>
    <w:p w14:paraId="6684BF29" w14:textId="696BE400" w:rsidR="00FA5ADA" w:rsidRDefault="00FA5ADA" w:rsidP="00FA5ADA">
      <w:pPr>
        <w:pStyle w:val="Bodycopy"/>
        <w:numPr>
          <w:ilvl w:val="2"/>
          <w:numId w:val="4"/>
        </w:numPr>
        <w:jc w:val="both"/>
      </w:pPr>
      <w:r>
        <w:t>Develop the initial code that meet the application requirements. Very basic code</w:t>
      </w:r>
    </w:p>
    <w:p w14:paraId="6B16D506" w14:textId="45288942" w:rsidR="00FA5ADA" w:rsidRDefault="00FA5ADA" w:rsidP="00FA5ADA">
      <w:pPr>
        <w:pStyle w:val="Bodycopy"/>
        <w:numPr>
          <w:ilvl w:val="2"/>
          <w:numId w:val="4"/>
        </w:numPr>
        <w:jc w:val="both"/>
      </w:pPr>
      <w:r>
        <w:t>This code does not implement case sensitive differentiation or errors handling</w:t>
      </w:r>
    </w:p>
    <w:p w14:paraId="3F26728E" w14:textId="13EE33F3" w:rsidR="00FA5ADA" w:rsidRDefault="00FA5ADA" w:rsidP="00FA5ADA">
      <w:pPr>
        <w:pStyle w:val="Bodycopy"/>
        <w:numPr>
          <w:ilvl w:val="2"/>
          <w:numId w:val="4"/>
        </w:numPr>
        <w:jc w:val="both"/>
      </w:pPr>
      <w:r>
        <w:t xml:space="preserve">Perform unit tests </w:t>
      </w:r>
    </w:p>
    <w:p w14:paraId="344BBEDE" w14:textId="50FCED0B" w:rsidR="00FA5ADA" w:rsidRDefault="00FA5ADA" w:rsidP="00FA5ADA">
      <w:pPr>
        <w:pStyle w:val="Bodycopy"/>
        <w:numPr>
          <w:ilvl w:val="1"/>
          <w:numId w:val="4"/>
        </w:numPr>
        <w:jc w:val="both"/>
      </w:pPr>
      <w:r>
        <w:t>Results</w:t>
      </w:r>
    </w:p>
    <w:p w14:paraId="121E9A43" w14:textId="3AF4F760" w:rsidR="00FA5ADA" w:rsidRDefault="00FA5ADA" w:rsidP="00FA5ADA">
      <w:pPr>
        <w:pStyle w:val="Bodycopy"/>
        <w:numPr>
          <w:ilvl w:val="2"/>
          <w:numId w:val="4"/>
        </w:numPr>
        <w:jc w:val="both"/>
      </w:pPr>
      <w:r>
        <w:t>First prototype made</w:t>
      </w:r>
    </w:p>
    <w:p w14:paraId="62C2FE28" w14:textId="357FA3F4" w:rsidR="00FA5ADA" w:rsidRDefault="00FA5ADA" w:rsidP="00FA5ADA">
      <w:pPr>
        <w:pStyle w:val="Bodycopy"/>
        <w:numPr>
          <w:ilvl w:val="2"/>
          <w:numId w:val="4"/>
        </w:numPr>
        <w:jc w:val="both"/>
      </w:pPr>
      <w:r>
        <w:t>Unit tests satisfactory</w:t>
      </w:r>
    </w:p>
    <w:p w14:paraId="7CC1AAFE" w14:textId="1176EC4C" w:rsidR="00FA5ADA" w:rsidRDefault="00FA5ADA" w:rsidP="00FA5ADA">
      <w:pPr>
        <w:pStyle w:val="Bodycopy"/>
        <w:numPr>
          <w:ilvl w:val="0"/>
          <w:numId w:val="4"/>
        </w:numPr>
        <w:jc w:val="both"/>
      </w:pPr>
      <w:r>
        <w:t>Sprint 3: code debugging</w:t>
      </w:r>
    </w:p>
    <w:p w14:paraId="1A53EAFD" w14:textId="15EB2141" w:rsidR="00FA5ADA" w:rsidRDefault="00FA5ADA" w:rsidP="00FA5ADA">
      <w:pPr>
        <w:pStyle w:val="Bodycopy"/>
        <w:numPr>
          <w:ilvl w:val="1"/>
          <w:numId w:val="4"/>
        </w:numPr>
        <w:jc w:val="both"/>
      </w:pPr>
      <w:r>
        <w:t>Duration: 1 week</w:t>
      </w:r>
    </w:p>
    <w:p w14:paraId="78677CC6" w14:textId="3410DCD0" w:rsidR="00FA5ADA" w:rsidRDefault="00FA5ADA" w:rsidP="00FA5ADA">
      <w:pPr>
        <w:pStyle w:val="Bodycopy"/>
        <w:numPr>
          <w:ilvl w:val="1"/>
          <w:numId w:val="4"/>
        </w:numPr>
        <w:jc w:val="both"/>
      </w:pPr>
      <w:r>
        <w:t>Objectives</w:t>
      </w:r>
    </w:p>
    <w:p w14:paraId="05F3DC20" w14:textId="7814BD95" w:rsidR="00FA5ADA" w:rsidRDefault="00FA5ADA" w:rsidP="00FA5ADA">
      <w:pPr>
        <w:pStyle w:val="Bodycopy"/>
        <w:numPr>
          <w:ilvl w:val="2"/>
          <w:numId w:val="4"/>
        </w:numPr>
        <w:jc w:val="both"/>
      </w:pPr>
      <w:r>
        <w:t xml:space="preserve">Error handling </w:t>
      </w:r>
      <w:r w:rsidR="00396C75">
        <w:t xml:space="preserve">developed in case options. Delete, add, search functions improved. </w:t>
      </w:r>
    </w:p>
    <w:p w14:paraId="4EB9FF0E" w14:textId="1BAA2C2D" w:rsidR="00396C75" w:rsidRDefault="00396C75" w:rsidP="00FA5ADA">
      <w:pPr>
        <w:pStyle w:val="Bodycopy"/>
        <w:numPr>
          <w:ilvl w:val="2"/>
          <w:numId w:val="4"/>
        </w:numPr>
        <w:jc w:val="both"/>
      </w:pPr>
      <w:r>
        <w:t>Stakeholders’ tests performed</w:t>
      </w:r>
    </w:p>
    <w:p w14:paraId="00DCF098" w14:textId="7CC2B5F4" w:rsidR="00396C75" w:rsidRDefault="00396C75" w:rsidP="00FA5ADA">
      <w:pPr>
        <w:pStyle w:val="Bodycopy"/>
        <w:numPr>
          <w:ilvl w:val="2"/>
          <w:numId w:val="4"/>
        </w:numPr>
        <w:jc w:val="both"/>
      </w:pPr>
      <w:r>
        <w:t>Finish documentation</w:t>
      </w:r>
    </w:p>
    <w:p w14:paraId="54CB3F7C" w14:textId="43960793" w:rsidR="00920427" w:rsidRDefault="00920427" w:rsidP="00920427">
      <w:pPr>
        <w:pStyle w:val="Bodycopy"/>
        <w:numPr>
          <w:ilvl w:val="1"/>
          <w:numId w:val="4"/>
        </w:numPr>
        <w:jc w:val="both"/>
      </w:pPr>
      <w:r>
        <w:t>Results</w:t>
      </w:r>
    </w:p>
    <w:p w14:paraId="6DAD6DD0" w14:textId="546A9B05" w:rsidR="00920427" w:rsidRDefault="00920427" w:rsidP="00920427">
      <w:pPr>
        <w:pStyle w:val="Bodycopy"/>
        <w:numPr>
          <w:ilvl w:val="2"/>
          <w:numId w:val="4"/>
        </w:numPr>
        <w:jc w:val="both"/>
      </w:pPr>
      <w:r>
        <w:t>Program finished with tests completed</w:t>
      </w:r>
    </w:p>
    <w:p w14:paraId="18C9F8C5" w14:textId="31DD0318" w:rsidR="00920427" w:rsidRDefault="00920427" w:rsidP="00920427">
      <w:pPr>
        <w:pStyle w:val="Bodycopy"/>
        <w:numPr>
          <w:ilvl w:val="2"/>
          <w:numId w:val="4"/>
        </w:numPr>
        <w:jc w:val="both"/>
      </w:pPr>
      <w:r>
        <w:t>Errors fixed</w:t>
      </w:r>
    </w:p>
    <w:p w14:paraId="06CC8E5B" w14:textId="76DEE426" w:rsidR="00920427" w:rsidRDefault="00920427" w:rsidP="00920427">
      <w:pPr>
        <w:pStyle w:val="Bodycopy"/>
        <w:numPr>
          <w:ilvl w:val="2"/>
          <w:numId w:val="4"/>
        </w:numPr>
        <w:jc w:val="both"/>
      </w:pPr>
      <w:r>
        <w:lastRenderedPageBreak/>
        <w:t>Documentation uploaded</w:t>
      </w:r>
    </w:p>
    <w:p w14:paraId="5FE3900C" w14:textId="713C80B7" w:rsidR="00920427" w:rsidRDefault="00BC47B7" w:rsidP="00BC47B7">
      <w:pPr>
        <w:pStyle w:val="Bodycopy"/>
        <w:ind w:left="360"/>
        <w:jc w:val="both"/>
        <w:rPr>
          <w:b/>
          <w:bCs/>
        </w:rPr>
      </w:pPr>
      <w:r>
        <w:rPr>
          <w:b/>
          <w:bCs/>
        </w:rPr>
        <w:t>3. Application Flowchart</w:t>
      </w:r>
    </w:p>
    <w:p w14:paraId="51B22FD7" w14:textId="42CC38FE" w:rsidR="00BC47B7" w:rsidRDefault="00665B58" w:rsidP="00BC47B7">
      <w:pPr>
        <w:pStyle w:val="Bodycopy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9BB61A" wp14:editId="664CCF3E">
            <wp:extent cx="5467985" cy="7145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3740" w14:textId="605F1A81" w:rsidR="00AB13AB" w:rsidRDefault="00AB13AB" w:rsidP="00BC47B7">
      <w:pPr>
        <w:pStyle w:val="Bodycopy"/>
        <w:ind w:left="360"/>
        <w:jc w:val="both"/>
        <w:rPr>
          <w:b/>
          <w:bCs/>
        </w:rPr>
      </w:pPr>
      <w:r>
        <w:rPr>
          <w:b/>
          <w:bCs/>
        </w:rPr>
        <w:lastRenderedPageBreak/>
        <w:t>4. Project Documentation</w:t>
      </w:r>
    </w:p>
    <w:p w14:paraId="3B88A20D" w14:textId="0815ADAF" w:rsidR="00AB13AB" w:rsidRPr="00AC3723" w:rsidRDefault="00AB13AB" w:rsidP="00AB13AB">
      <w:pPr>
        <w:pStyle w:val="Bodycopy"/>
        <w:numPr>
          <w:ilvl w:val="0"/>
          <w:numId w:val="5"/>
        </w:numPr>
        <w:jc w:val="both"/>
        <w:rPr>
          <w:b/>
          <w:bCs/>
        </w:rPr>
      </w:pPr>
      <w:r w:rsidRPr="00AC3723">
        <w:rPr>
          <w:b/>
          <w:bCs/>
        </w:rPr>
        <w:t>Steps to use Git and push the project in the GitHub Repository</w:t>
      </w:r>
    </w:p>
    <w:p w14:paraId="2BC518E2" w14:textId="77777777" w:rsidR="00AB13AB" w:rsidRDefault="00AB13AB" w:rsidP="00AB13AB">
      <w:pPr>
        <w:pStyle w:val="Bodycopy"/>
        <w:numPr>
          <w:ilvl w:val="0"/>
          <w:numId w:val="6"/>
        </w:numPr>
        <w:jc w:val="both"/>
      </w:pPr>
      <w:r>
        <w:rPr>
          <w:noProof/>
        </w:rPr>
        <w:t xml:space="preserve">I initialize git in </w:t>
      </w:r>
    </w:p>
    <w:p w14:paraId="3AD05A19" w14:textId="43586407" w:rsidR="00AB13AB" w:rsidRDefault="00AB13AB" w:rsidP="00AB13AB">
      <w:pPr>
        <w:pStyle w:val="Bodycopy"/>
        <w:ind w:left="1800"/>
        <w:jc w:val="both"/>
        <w:rPr>
          <w:noProof/>
        </w:rPr>
      </w:pPr>
      <w:r w:rsidRPr="00AB13AB">
        <w:rPr>
          <w:noProof/>
        </w:rPr>
        <w:t>C:</w:t>
      </w:r>
      <w:r>
        <w:rPr>
          <w:noProof/>
        </w:rPr>
        <w:t xml:space="preserve"> </w:t>
      </w:r>
      <w:r w:rsidRPr="00AB13AB">
        <w:rPr>
          <w:noProof/>
        </w:rPr>
        <w:t>\Users\msalas1\eclipse-workspace\VirtualKeyForRepositories\MyProject</w:t>
      </w:r>
    </w:p>
    <w:p w14:paraId="310236C9" w14:textId="035CA152" w:rsidR="00AB13AB" w:rsidRDefault="00AB13AB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Right Button. Abrir en Terminal</w:t>
      </w:r>
    </w:p>
    <w:p w14:paraId="4CC0790C" w14:textId="6ACD844A" w:rsidR="00AB13AB" w:rsidRDefault="00AB13AB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- git init</w:t>
      </w:r>
    </w:p>
    <w:p w14:paraId="6958E88A" w14:textId="7B0ED5CC" w:rsidR="00AB13AB" w:rsidRDefault="00AB13AB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- git status</w:t>
      </w:r>
    </w:p>
    <w:p w14:paraId="032CDD5D" w14:textId="476DFAB7" w:rsidR="00AB13AB" w:rsidRDefault="00AB13AB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Now I must add the changes</w:t>
      </w:r>
    </w:p>
    <w:p w14:paraId="61381133" w14:textId="61C2A329" w:rsidR="00AB13AB" w:rsidRDefault="00AB13AB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-git add .</w:t>
      </w:r>
    </w:p>
    <w:p w14:paraId="02FA4EEA" w14:textId="62EF6532" w:rsidR="00A67B6A" w:rsidRDefault="00A67B6A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Now commit the changes</w:t>
      </w:r>
    </w:p>
    <w:p w14:paraId="150A1538" w14:textId="0A570D0B" w:rsidR="00A67B6A" w:rsidRDefault="00A67B6A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- git commit -m "…"</w:t>
      </w:r>
    </w:p>
    <w:p w14:paraId="489C2820" w14:textId="4115CBB0" w:rsidR="00A67B6A" w:rsidRDefault="00A67B6A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- git branch -M main</w:t>
      </w:r>
    </w:p>
    <w:p w14:paraId="7C340164" w14:textId="2BA2AEC9" w:rsidR="00A67B6A" w:rsidRPr="00A0015C" w:rsidRDefault="00A67B6A" w:rsidP="00AB13AB">
      <w:pPr>
        <w:pStyle w:val="Bodycopy"/>
        <w:ind w:left="1800"/>
        <w:jc w:val="both"/>
        <w:rPr>
          <w:noProof/>
          <w:lang w:val="es-ES"/>
        </w:rPr>
      </w:pPr>
      <w:r w:rsidRPr="00A0015C">
        <w:rPr>
          <w:noProof/>
          <w:lang w:val="es-ES"/>
        </w:rPr>
        <w:t>Añadimos el remote repository</w:t>
      </w:r>
    </w:p>
    <w:p w14:paraId="1B1810D1" w14:textId="0E382841" w:rsidR="00A67B6A" w:rsidRPr="00A0015C" w:rsidRDefault="00A67B6A" w:rsidP="00AB13AB">
      <w:pPr>
        <w:pStyle w:val="Bodycopy"/>
        <w:ind w:left="1800"/>
        <w:jc w:val="both"/>
        <w:rPr>
          <w:noProof/>
          <w:lang w:val="es-ES"/>
        </w:rPr>
      </w:pPr>
      <w:r w:rsidRPr="00A0015C">
        <w:rPr>
          <w:noProof/>
          <w:lang w:val="es-ES"/>
        </w:rPr>
        <w:t>- git remote add origin https://token@</w:t>
      </w:r>
      <w:r w:rsidRPr="00A0015C">
        <w:rPr>
          <w:lang w:val="es-ES"/>
        </w:rPr>
        <w:t xml:space="preserve"> </w:t>
      </w:r>
      <w:r w:rsidRPr="00A0015C">
        <w:rPr>
          <w:noProof/>
          <w:lang w:val="es-ES"/>
        </w:rPr>
        <w:t>github.com/maritxusalas/MyProject</w:t>
      </w:r>
    </w:p>
    <w:p w14:paraId="1B6D0CA6" w14:textId="716B09C6" w:rsidR="00A67B6A" w:rsidRPr="00A0015C" w:rsidRDefault="00A67B6A" w:rsidP="00AB13AB">
      <w:pPr>
        <w:pStyle w:val="Bodycopy"/>
        <w:ind w:left="1800"/>
        <w:jc w:val="both"/>
        <w:rPr>
          <w:noProof/>
          <w:lang w:val="es-ES"/>
        </w:rPr>
      </w:pPr>
      <w:r w:rsidRPr="00A0015C">
        <w:rPr>
          <w:noProof/>
          <w:lang w:val="es-ES"/>
        </w:rPr>
        <w:t>Volcamos el proyecto</w:t>
      </w:r>
    </w:p>
    <w:p w14:paraId="3262E1C6" w14:textId="47F19696" w:rsidR="00A67B6A" w:rsidRDefault="00A67B6A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>- gipt push -u origin main</w:t>
      </w:r>
    </w:p>
    <w:p w14:paraId="1A2ADFE5" w14:textId="7CB117E4" w:rsidR="00D2143B" w:rsidRPr="00AC3723" w:rsidRDefault="00D2143B" w:rsidP="00D2143B">
      <w:pPr>
        <w:pStyle w:val="Bodycopy"/>
        <w:numPr>
          <w:ilvl w:val="0"/>
          <w:numId w:val="5"/>
        </w:numPr>
        <w:jc w:val="both"/>
        <w:rPr>
          <w:b/>
          <w:bCs/>
          <w:noProof/>
        </w:rPr>
      </w:pPr>
      <w:r w:rsidRPr="00AC3723">
        <w:rPr>
          <w:b/>
          <w:bCs/>
          <w:noProof/>
        </w:rPr>
        <w:t>Core concepts used in the project</w:t>
      </w:r>
    </w:p>
    <w:p w14:paraId="30EE6E81" w14:textId="079E5F16" w:rsidR="00D2143B" w:rsidRDefault="00D2143B" w:rsidP="00D2143B">
      <w:pPr>
        <w:pStyle w:val="Bodycopy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I have used 2 packages thoug no necessary. One to man</w:t>
      </w:r>
      <w:r w:rsidR="00E30A60">
        <w:rPr>
          <w:noProof/>
        </w:rPr>
        <w:t>a</w:t>
      </w:r>
      <w:r>
        <w:rPr>
          <w:noProof/>
        </w:rPr>
        <w:t>ge menus and interac</w:t>
      </w:r>
      <w:r w:rsidR="00E30A60">
        <w:rPr>
          <w:noProof/>
        </w:rPr>
        <w:t>t</w:t>
      </w:r>
      <w:r>
        <w:rPr>
          <w:noProof/>
        </w:rPr>
        <w:t>ions with users and the other one to define the differ</w:t>
      </w:r>
      <w:r w:rsidR="00E30A60">
        <w:rPr>
          <w:noProof/>
        </w:rPr>
        <w:t>en</w:t>
      </w:r>
      <w:r>
        <w:rPr>
          <w:noProof/>
        </w:rPr>
        <w:t>t methods called by the main</w:t>
      </w:r>
    </w:p>
    <w:p w14:paraId="35317587" w14:textId="64E3D14A" w:rsidR="00D2143B" w:rsidRDefault="00D2143B" w:rsidP="00D2143B">
      <w:pPr>
        <w:pStyle w:val="Bodycopy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First one Is com.virtual.</w:t>
      </w:r>
      <w:r w:rsidR="00AC3723">
        <w:rPr>
          <w:noProof/>
        </w:rPr>
        <w:t>main</w:t>
      </w:r>
    </w:p>
    <w:p w14:paraId="78DE305A" w14:textId="1B7F63F0" w:rsidR="00D2143B" w:rsidRDefault="00AC3723" w:rsidP="00D2143B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t>First class is Wellcome. Here you run the program.</w:t>
      </w:r>
      <w:r w:rsidR="00D2143B">
        <w:rPr>
          <w:noProof/>
        </w:rPr>
        <w:tab/>
      </w:r>
    </w:p>
    <w:p w14:paraId="0FC0AD70" w14:textId="0129B2FA" w:rsidR="00D2143B" w:rsidRDefault="00AC3723" w:rsidP="00AC3723">
      <w:pPr>
        <w:pStyle w:val="Bodycopy"/>
        <w:numPr>
          <w:ilvl w:val="3"/>
          <w:numId w:val="6"/>
        </w:numPr>
        <w:jc w:val="both"/>
        <w:rPr>
          <w:noProof/>
        </w:rPr>
      </w:pPr>
      <w:r>
        <w:rPr>
          <w:noProof/>
        </w:rPr>
        <w:t>This class just shows the program presentation and calls de method MenuOptions located in MainMenu</w:t>
      </w:r>
    </w:p>
    <w:p w14:paraId="37C3CA8E" w14:textId="2EB334AA" w:rsidR="00AC3723" w:rsidRDefault="00AC3723" w:rsidP="00AC3723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lastRenderedPageBreak/>
        <w:t>SecondClass is MainMenu that presents the 3 options of main menu and manage exceptions. It uses the following concepts</w:t>
      </w:r>
    </w:p>
    <w:p w14:paraId="0C7C4A68" w14:textId="21419811" w:rsidR="00E30A60" w:rsidRDefault="0068040C" w:rsidP="00E30A60">
      <w:pPr>
        <w:pStyle w:val="Bodycopy"/>
        <w:numPr>
          <w:ilvl w:val="3"/>
          <w:numId w:val="6"/>
        </w:numPr>
        <w:jc w:val="both"/>
        <w:rPr>
          <w:noProof/>
        </w:rPr>
      </w:pPr>
      <w:r>
        <w:rPr>
          <w:noProof/>
        </w:rPr>
        <w:t>Use of scanner an BufferedReader classes to take values throug keyboard</w:t>
      </w:r>
    </w:p>
    <w:p w14:paraId="6C738596" w14:textId="5F64F8D5" w:rsidR="0068040C" w:rsidRDefault="0068040C" w:rsidP="00E30A60">
      <w:pPr>
        <w:pStyle w:val="Bodycopy"/>
        <w:numPr>
          <w:ilvl w:val="3"/>
          <w:numId w:val="6"/>
        </w:numPr>
        <w:jc w:val="both"/>
        <w:rPr>
          <w:noProof/>
        </w:rPr>
      </w:pPr>
      <w:r>
        <w:rPr>
          <w:noProof/>
        </w:rPr>
        <w:t>Use while statement to go back to main menu but option 3</w:t>
      </w:r>
    </w:p>
    <w:p w14:paraId="3FAAFDBD" w14:textId="2F52751B" w:rsidR="0068040C" w:rsidRDefault="0068040C" w:rsidP="00E30A60">
      <w:pPr>
        <w:pStyle w:val="Bodycopy"/>
        <w:numPr>
          <w:ilvl w:val="3"/>
          <w:numId w:val="6"/>
        </w:numPr>
        <w:jc w:val="both"/>
        <w:rPr>
          <w:noProof/>
        </w:rPr>
      </w:pPr>
      <w:r>
        <w:rPr>
          <w:noProof/>
        </w:rPr>
        <w:t>Use of handling exeption try-catch to handle an exception in the case that we introduce one option not integer</w:t>
      </w:r>
    </w:p>
    <w:p w14:paraId="09635D0F" w14:textId="72165B0D" w:rsidR="0068040C" w:rsidRDefault="0068040C" w:rsidP="00E30A60">
      <w:pPr>
        <w:pStyle w:val="Bodycopy"/>
        <w:numPr>
          <w:ilvl w:val="3"/>
          <w:numId w:val="6"/>
        </w:numPr>
        <w:jc w:val="both"/>
        <w:rPr>
          <w:noProof/>
        </w:rPr>
      </w:pPr>
      <w:r>
        <w:rPr>
          <w:noProof/>
        </w:rPr>
        <w:t>Use of choice statement to select the different options of the main menu</w:t>
      </w:r>
    </w:p>
    <w:p w14:paraId="5EAFF290" w14:textId="685AC9B7" w:rsidR="0068040C" w:rsidRDefault="0068040C" w:rsidP="00E30A60">
      <w:pPr>
        <w:pStyle w:val="Bodycopy"/>
        <w:numPr>
          <w:ilvl w:val="3"/>
          <w:numId w:val="6"/>
        </w:numPr>
        <w:jc w:val="both"/>
        <w:rPr>
          <w:noProof/>
        </w:rPr>
      </w:pPr>
      <w:r>
        <w:rPr>
          <w:noProof/>
        </w:rPr>
        <w:t>We have used a variable to call a metho</w:t>
      </w:r>
      <w:r w:rsidR="00AC3723">
        <w:rPr>
          <w:noProof/>
        </w:rPr>
        <w:t>d</w:t>
      </w:r>
      <w:r>
        <w:rPr>
          <w:noProof/>
        </w:rPr>
        <w:t xml:space="preserve"> of a class</w:t>
      </w:r>
    </w:p>
    <w:p w14:paraId="5F7DCD47" w14:textId="5699F7D8" w:rsidR="0068040C" w:rsidRDefault="0068040C" w:rsidP="00E30A60">
      <w:pPr>
        <w:pStyle w:val="Bodycopy"/>
        <w:numPr>
          <w:ilvl w:val="3"/>
          <w:numId w:val="6"/>
        </w:numPr>
        <w:jc w:val="both"/>
        <w:rPr>
          <w:noProof/>
        </w:rPr>
      </w:pPr>
      <w:r>
        <w:rPr>
          <w:noProof/>
        </w:rPr>
        <w:t xml:space="preserve">Use of if statement </w:t>
      </w:r>
    </w:p>
    <w:p w14:paraId="6BC5EA9D" w14:textId="595212B5" w:rsidR="0068040C" w:rsidRDefault="00AC3723" w:rsidP="00AC3723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t>Second class is S</w:t>
      </w:r>
      <w:r w:rsidR="0068040C">
        <w:rPr>
          <w:noProof/>
        </w:rPr>
        <w:t>ub</w:t>
      </w:r>
      <w:r>
        <w:rPr>
          <w:noProof/>
        </w:rPr>
        <w:t>M</w:t>
      </w:r>
      <w:r w:rsidR="0068040C">
        <w:rPr>
          <w:noProof/>
        </w:rPr>
        <w:t xml:space="preserve">enu </w:t>
      </w:r>
      <w:r>
        <w:rPr>
          <w:noProof/>
        </w:rPr>
        <w:t>that has</w:t>
      </w:r>
      <w:r w:rsidR="00224E2C">
        <w:rPr>
          <w:noProof/>
        </w:rPr>
        <w:t xml:space="preserve"> passing patameter method but nor return type. In the submenu it Is not used any other core concept.</w:t>
      </w:r>
    </w:p>
    <w:p w14:paraId="282700EE" w14:textId="25A0ACC2" w:rsidR="007A3D0B" w:rsidRDefault="007A3D0B" w:rsidP="007A3D0B">
      <w:pPr>
        <w:pStyle w:val="Bodycopy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Second One Is com.virtual.file. We must import in In com.virtual.key this package. In this packages the different oprtions asked are defined in classes and methods in each class</w:t>
      </w:r>
    </w:p>
    <w:p w14:paraId="20105A3B" w14:textId="3AF68DEF" w:rsidR="007A3D0B" w:rsidRDefault="007A3D0B" w:rsidP="007A3D0B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t>The first class is File Service. This class has a method that returns a LinkedList wich contains the manes of the files stored in the root direcory defined in the main class</w:t>
      </w:r>
    </w:p>
    <w:p w14:paraId="1FAFE397" w14:textId="295E0EC7" w:rsidR="007A3D0B" w:rsidRDefault="007A3D0B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The method used Is a method that passes parameters and return a LinkedList</w:t>
      </w:r>
    </w:p>
    <w:p w14:paraId="1869A716" w14:textId="5E7197AF" w:rsidR="007A3D0B" w:rsidRDefault="007A3D0B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For this purpose we must import java.utlil.LInkedlist</w:t>
      </w:r>
    </w:p>
    <w:p w14:paraId="46D506D7" w14:textId="280BC9DB" w:rsidR="007A3D0B" w:rsidRDefault="007A3D0B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In this method we also use the library java.io.File</w:t>
      </w:r>
      <w:r w:rsidR="003D37A7">
        <w:rPr>
          <w:noProof/>
        </w:rPr>
        <w:t>. This Library allows to make operations with files and directories and tha is what we need in this project</w:t>
      </w:r>
    </w:p>
    <w:p w14:paraId="674BA54E" w14:textId="71BE18D7" w:rsidR="003D37A7" w:rsidRDefault="003D37A7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Using the properties of the library java.io.File we define a variable dir thart stores a reference to a class File Object which represents one directory in the file system</w:t>
      </w:r>
    </w:p>
    <w:p w14:paraId="24CBF5A1" w14:textId="737AB406" w:rsidR="003D37A7" w:rsidRDefault="003D37A7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Also create a files variable thar stores files and subdirs inside dir directoru</w:t>
      </w:r>
    </w:p>
    <w:p w14:paraId="45593960" w14:textId="2A1B34AE" w:rsidR="003D37A7" w:rsidRDefault="003D37A7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Finally using the proprerties of class file, the names of the files are stored in Linkedlist variable Filenames</w:t>
      </w:r>
    </w:p>
    <w:p w14:paraId="70C0C775" w14:textId="7764D483" w:rsidR="003D37A7" w:rsidRDefault="003D37A7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In this method if and for statements are used</w:t>
      </w:r>
    </w:p>
    <w:p w14:paraId="7239A185" w14:textId="6E906499" w:rsidR="003D37A7" w:rsidRDefault="003D37A7" w:rsidP="003D37A7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lastRenderedPageBreak/>
        <w:t>The second class Is SortFile. This class has a very simple methos</w:t>
      </w:r>
    </w:p>
    <w:p w14:paraId="4328BDD3" w14:textId="557D8173" w:rsidR="003D37A7" w:rsidRDefault="003D37A7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The method Sor</w:t>
      </w:r>
      <w:r w:rsidR="0009247F">
        <w:rPr>
          <w:noProof/>
        </w:rPr>
        <w:t>Files receive an string variable path whichh Is the directory and returns a variable LinkedList sorted</w:t>
      </w:r>
    </w:p>
    <w:p w14:paraId="4ADBEBA6" w14:textId="1B523D32" w:rsidR="0009247F" w:rsidRDefault="0009247F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Variable FileNames obtains its values from FileService class</w:t>
      </w:r>
    </w:p>
    <w:p w14:paraId="3D026967" w14:textId="6E488523" w:rsidR="0009247F" w:rsidRDefault="0009247F" w:rsidP="003D37A7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We use  the property of LinkEdList Collections to sort the files In the list</w:t>
      </w:r>
    </w:p>
    <w:p w14:paraId="6F287564" w14:textId="1485F6D1" w:rsidR="0009247F" w:rsidRDefault="0009247F" w:rsidP="0009247F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t>Class AddFile. This class has one method thar receives two parameters: file to add and directory in wich store this file</w:t>
      </w:r>
    </w:p>
    <w:p w14:paraId="725A724F" w14:textId="12E160C9" w:rsidR="0009247F" w:rsidRDefault="0009247F" w:rsidP="0009247F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In this method java.io.File properties are also used: File dir, File file, file.exists(); FileOutpustStream.</w:t>
      </w:r>
    </w:p>
    <w:p w14:paraId="6B4ABF15" w14:textId="3804687C" w:rsidR="0009247F" w:rsidRDefault="0009247F" w:rsidP="0009247F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To manage FileOutputStream is necessary to introduce exception handling try/catch</w:t>
      </w:r>
    </w:p>
    <w:p w14:paraId="1C294054" w14:textId="167644C7" w:rsidR="0009247F" w:rsidRDefault="0009247F" w:rsidP="0009247F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It is also used linkEdList properties such as add</w:t>
      </w:r>
    </w:p>
    <w:p w14:paraId="52394A67" w14:textId="73C6D9C2" w:rsidR="0009247F" w:rsidRDefault="0009247F" w:rsidP="0009247F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t>Class DeleteFile</w:t>
      </w:r>
      <w:r w:rsidR="005160B9">
        <w:rPr>
          <w:noProof/>
        </w:rPr>
        <w:t>. It has a method that removes a file form directory if it exists</w:t>
      </w:r>
    </w:p>
    <w:p w14:paraId="284F3ADB" w14:textId="467937F2" w:rsidR="0057715D" w:rsidRDefault="0057715D" w:rsidP="0057715D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In this class It Is used a new porperty of LinkedList which is Iterator. This is an interface used to search the file to delete.</w:t>
      </w:r>
    </w:p>
    <w:p w14:paraId="502EF094" w14:textId="2C1D3F7C" w:rsidR="0057715D" w:rsidRDefault="0057715D" w:rsidP="0057715D">
      <w:pPr>
        <w:pStyle w:val="Bodycopy"/>
        <w:numPr>
          <w:ilvl w:val="2"/>
          <w:numId w:val="6"/>
        </w:numPr>
        <w:jc w:val="both"/>
        <w:rPr>
          <w:noProof/>
        </w:rPr>
      </w:pPr>
      <w:r>
        <w:rPr>
          <w:noProof/>
        </w:rPr>
        <w:t>It is also used the java.io.File delete property</w:t>
      </w:r>
    </w:p>
    <w:p w14:paraId="791940B9" w14:textId="4F1B7231" w:rsidR="0057715D" w:rsidRDefault="0057715D" w:rsidP="0057715D">
      <w:pPr>
        <w:pStyle w:val="Bodycopy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t>Clas</w:t>
      </w:r>
      <w:r w:rsidR="005160B9">
        <w:rPr>
          <w:noProof/>
        </w:rPr>
        <w:t>s</w:t>
      </w:r>
      <w:r>
        <w:rPr>
          <w:noProof/>
        </w:rPr>
        <w:t xml:space="preserve"> SearchFile</w:t>
      </w:r>
      <w:r w:rsidR="005160B9">
        <w:rPr>
          <w:noProof/>
        </w:rPr>
        <w:t>. It works the same as DeleteFile without removing it.</w:t>
      </w:r>
    </w:p>
    <w:p w14:paraId="4548D863" w14:textId="77777777" w:rsidR="00AB13AB" w:rsidRDefault="00AB13AB" w:rsidP="00AB13AB">
      <w:pPr>
        <w:pStyle w:val="Bodycopy"/>
        <w:ind w:left="1800"/>
        <w:jc w:val="both"/>
        <w:rPr>
          <w:noProof/>
        </w:rPr>
      </w:pPr>
    </w:p>
    <w:p w14:paraId="699E1AD7" w14:textId="38D1FC6C" w:rsidR="00AB13AB" w:rsidRPr="00AB13AB" w:rsidRDefault="00AB13AB" w:rsidP="00AB13AB">
      <w:pPr>
        <w:pStyle w:val="Bodycopy"/>
        <w:ind w:left="1800"/>
        <w:jc w:val="both"/>
        <w:rPr>
          <w:noProof/>
        </w:rPr>
      </w:pPr>
      <w:r>
        <w:rPr>
          <w:noProof/>
        </w:rPr>
        <w:t xml:space="preserve">- </w:t>
      </w:r>
    </w:p>
    <w:p w14:paraId="5EC184A1" w14:textId="3DCB6F0F" w:rsidR="00165B5A" w:rsidRPr="00AB13AB" w:rsidRDefault="00165B5A" w:rsidP="00165B5A">
      <w:pPr>
        <w:pStyle w:val="Bodycopy"/>
        <w:jc w:val="both"/>
      </w:pPr>
      <w:r w:rsidRPr="00AB13AB">
        <w:t xml:space="preserve">          </w:t>
      </w:r>
    </w:p>
    <w:p w14:paraId="29D9951B" w14:textId="3B1F21CF" w:rsidR="003946B1" w:rsidRPr="00153E16" w:rsidRDefault="00AD70A9" w:rsidP="00327C26">
      <w:pPr>
        <w:pStyle w:val="Bodycopy"/>
        <w:jc w:val="both"/>
      </w:pPr>
      <w:r>
        <w:t>.</w:t>
      </w:r>
    </w:p>
    <w:sectPr w:rsidR="003946B1" w:rsidRPr="00153E16" w:rsidSect="00153E16">
      <w:headerReference w:type="default" r:id="rId10"/>
      <w:footerReference w:type="default" r:id="rId11"/>
      <w:pgSz w:w="11900" w:h="16840"/>
      <w:pgMar w:top="2381" w:right="2155" w:bottom="1701" w:left="1134" w:header="709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454D" w14:textId="77777777" w:rsidR="001F0C8D" w:rsidRDefault="001F0C8D" w:rsidP="00B21E74">
      <w:r>
        <w:separator/>
      </w:r>
    </w:p>
  </w:endnote>
  <w:endnote w:type="continuationSeparator" w:id="0">
    <w:p w14:paraId="3CAA2975" w14:textId="77777777" w:rsidR="001F0C8D" w:rsidRDefault="001F0C8D" w:rsidP="00B2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odafoneLt-Regular">
    <w:altName w:val="Vodafone L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5355" w14:textId="56FFFCB1" w:rsidR="00AE1403" w:rsidRDefault="00AE140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58E03AB" wp14:editId="716E5A65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6350" b="12700"/>
              <wp:wrapNone/>
              <wp:docPr id="1" name="MSIPCM032b43b6972418170b7afe70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FCBDF5" w14:textId="115D5D68" w:rsidR="00AE1403" w:rsidRPr="00AE1403" w:rsidRDefault="00AE1403" w:rsidP="00AE1403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E140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E03AB" id="_x0000_t202" coordsize="21600,21600" o:spt="202" path="m,l,21600r21600,l21600,xe">
              <v:stroke joinstyle="miter"/>
              <v:path gradientshapeok="t" o:connecttype="rect"/>
            </v:shapetype>
            <v:shape id="MSIPCM032b43b6972418170b7afe70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margin-left:0;margin-top:805.45pt;width:595pt;height:21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" o:allowincell="f" filled="f" stroked="f" strokeweight=".5pt">
              <v:textbox inset="20pt,0,0,0">
                <w:txbxContent>
                  <w:p w14:paraId="0AFCBDF5" w14:textId="115D5D68" w:rsidR="00AE1403" w:rsidRPr="00AE1403" w:rsidRDefault="00AE1403" w:rsidP="00AE1403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E140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1C7F" w14:textId="77777777" w:rsidR="001F0C8D" w:rsidRDefault="001F0C8D" w:rsidP="00B21E74">
      <w:r>
        <w:separator/>
      </w:r>
    </w:p>
  </w:footnote>
  <w:footnote w:type="continuationSeparator" w:id="0">
    <w:p w14:paraId="5AAD7378" w14:textId="77777777" w:rsidR="001F0C8D" w:rsidRDefault="001F0C8D" w:rsidP="00B21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7D60" w14:textId="77777777" w:rsidR="00AD70A9" w:rsidRDefault="00AD70A9">
    <w:pPr>
      <w:pStyle w:val="Encabezado"/>
    </w:pPr>
    <w:r>
      <w:rPr>
        <w:rFonts w:hint="eastAsia"/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79055742" wp14:editId="5CF18865">
          <wp:simplePos x="0" y="0"/>
          <wp:positionH relativeFrom="column">
            <wp:posOffset>5868035</wp:posOffset>
          </wp:positionH>
          <wp:positionV relativeFrom="page">
            <wp:posOffset>431800</wp:posOffset>
          </wp:positionV>
          <wp:extent cx="539750" cy="539750"/>
          <wp:effectExtent l="0" t="0" r="0" b="0"/>
          <wp:wrapThrough wrapText="bothSides">
            <wp:wrapPolygon edited="0">
              <wp:start x="5082" y="0"/>
              <wp:lineTo x="0" y="3049"/>
              <wp:lineTo x="0" y="17280"/>
              <wp:lineTo x="5082" y="20329"/>
              <wp:lineTo x="15247" y="20329"/>
              <wp:lineTo x="20329" y="17280"/>
              <wp:lineTo x="20329" y="3049"/>
              <wp:lineTo x="15247" y="0"/>
              <wp:lineTo x="5082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3DB"/>
    <w:multiLevelType w:val="hybridMultilevel"/>
    <w:tmpl w:val="12BADDA8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A1AAF"/>
    <w:multiLevelType w:val="multilevel"/>
    <w:tmpl w:val="914A37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2C54B9"/>
    <w:multiLevelType w:val="hybridMultilevel"/>
    <w:tmpl w:val="8E782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438E7"/>
    <w:multiLevelType w:val="hybridMultilevel"/>
    <w:tmpl w:val="74D461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0B60"/>
    <w:multiLevelType w:val="hybridMultilevel"/>
    <w:tmpl w:val="A94AFD5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19">
      <w:start w:val="1"/>
      <w:numFmt w:val="lowerLetter"/>
      <w:lvlText w:val="%3."/>
      <w:lvlJc w:val="left"/>
      <w:pPr>
        <w:ind w:left="3240" w:hanging="360"/>
      </w:p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F53406"/>
    <w:multiLevelType w:val="hybridMultilevel"/>
    <w:tmpl w:val="7D408954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8010361">
    <w:abstractNumId w:val="2"/>
  </w:num>
  <w:num w:numId="2" w16cid:durableId="2142116459">
    <w:abstractNumId w:val="3"/>
  </w:num>
  <w:num w:numId="3" w16cid:durableId="1615020540">
    <w:abstractNumId w:val="1"/>
  </w:num>
  <w:num w:numId="4" w16cid:durableId="362752446">
    <w:abstractNumId w:val="0"/>
  </w:num>
  <w:num w:numId="5" w16cid:durableId="107894885">
    <w:abstractNumId w:val="5"/>
  </w:num>
  <w:num w:numId="6" w16cid:durableId="1028526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03"/>
    <w:rsid w:val="0006456C"/>
    <w:rsid w:val="00086C3E"/>
    <w:rsid w:val="0009247F"/>
    <w:rsid w:val="000E72B4"/>
    <w:rsid w:val="00126C9D"/>
    <w:rsid w:val="00153E16"/>
    <w:rsid w:val="00165B5A"/>
    <w:rsid w:val="001C59DB"/>
    <w:rsid w:val="001F0C8D"/>
    <w:rsid w:val="002055F7"/>
    <w:rsid w:val="00216F0A"/>
    <w:rsid w:val="00224E2C"/>
    <w:rsid w:val="00234A49"/>
    <w:rsid w:val="002A7BFE"/>
    <w:rsid w:val="002E4538"/>
    <w:rsid w:val="002F1506"/>
    <w:rsid w:val="00327C26"/>
    <w:rsid w:val="003946B1"/>
    <w:rsid w:val="00396C75"/>
    <w:rsid w:val="003D37A7"/>
    <w:rsid w:val="00406495"/>
    <w:rsid w:val="00434223"/>
    <w:rsid w:val="004B235C"/>
    <w:rsid w:val="004D1D55"/>
    <w:rsid w:val="00505F79"/>
    <w:rsid w:val="005160B9"/>
    <w:rsid w:val="005204B4"/>
    <w:rsid w:val="0057715D"/>
    <w:rsid w:val="00614B52"/>
    <w:rsid w:val="00663CCF"/>
    <w:rsid w:val="00665B58"/>
    <w:rsid w:val="00673AC8"/>
    <w:rsid w:val="0068040C"/>
    <w:rsid w:val="00753C6D"/>
    <w:rsid w:val="00774A43"/>
    <w:rsid w:val="0079165E"/>
    <w:rsid w:val="007A3D0B"/>
    <w:rsid w:val="00887795"/>
    <w:rsid w:val="008C266C"/>
    <w:rsid w:val="008D437F"/>
    <w:rsid w:val="008E5950"/>
    <w:rsid w:val="00920427"/>
    <w:rsid w:val="00973B16"/>
    <w:rsid w:val="00982DCF"/>
    <w:rsid w:val="009B0DDD"/>
    <w:rsid w:val="009E6F4B"/>
    <w:rsid w:val="00A0015C"/>
    <w:rsid w:val="00A06F93"/>
    <w:rsid w:val="00A109FB"/>
    <w:rsid w:val="00A67B6A"/>
    <w:rsid w:val="00AB13AB"/>
    <w:rsid w:val="00AC3723"/>
    <w:rsid w:val="00AD70A9"/>
    <w:rsid w:val="00AE1403"/>
    <w:rsid w:val="00B21E74"/>
    <w:rsid w:val="00BC3FAF"/>
    <w:rsid w:val="00BC47B7"/>
    <w:rsid w:val="00BC7971"/>
    <w:rsid w:val="00C9487B"/>
    <w:rsid w:val="00C95173"/>
    <w:rsid w:val="00D2143B"/>
    <w:rsid w:val="00D56E85"/>
    <w:rsid w:val="00D716F2"/>
    <w:rsid w:val="00D95995"/>
    <w:rsid w:val="00DC627A"/>
    <w:rsid w:val="00DD6D21"/>
    <w:rsid w:val="00E30A60"/>
    <w:rsid w:val="00E31FB4"/>
    <w:rsid w:val="00E970C7"/>
    <w:rsid w:val="00EC6552"/>
    <w:rsid w:val="00ED7A9C"/>
    <w:rsid w:val="00F112C4"/>
    <w:rsid w:val="00FA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82FE48"/>
  <w14:defaultImageDpi w14:val="330"/>
  <w15:docId w15:val="{D9540D85-5FF0-4FCF-AEBD-20116592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9FB"/>
  </w:style>
  <w:style w:type="paragraph" w:styleId="Ttulo2">
    <w:name w:val="heading 2"/>
    <w:basedOn w:val="Normal"/>
    <w:next w:val="Normal"/>
    <w:link w:val="Ttulo2Car"/>
    <w:uiPriority w:val="9"/>
    <w:unhideWhenUsed/>
    <w:rsid w:val="005204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E600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1E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1E74"/>
  </w:style>
  <w:style w:type="paragraph" w:styleId="Piedepgina">
    <w:name w:val="footer"/>
    <w:basedOn w:val="Normal"/>
    <w:link w:val="PiedepginaCar"/>
    <w:uiPriority w:val="99"/>
    <w:unhideWhenUsed/>
    <w:rsid w:val="00B21E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E74"/>
  </w:style>
  <w:style w:type="paragraph" w:styleId="Textodeglobo">
    <w:name w:val="Balloon Text"/>
    <w:basedOn w:val="Normal"/>
    <w:link w:val="TextodegloboCar"/>
    <w:uiPriority w:val="99"/>
    <w:semiHidden/>
    <w:unhideWhenUsed/>
    <w:rsid w:val="00B21E7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E74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9B0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B0DD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Yours">
    <w:name w:val="Yours..."/>
    <w:basedOn w:val="Bodycopy"/>
    <w:rsid w:val="00505F79"/>
    <w:pPr>
      <w:spacing w:after="840"/>
    </w:pPr>
  </w:style>
  <w:style w:type="paragraph" w:customStyle="1" w:styleId="VFAddressDetails">
    <w:name w:val="VF Address Details"/>
    <w:basedOn w:val="Normal"/>
    <w:rsid w:val="00C9487B"/>
    <w:rPr>
      <w:rFonts w:ascii="Vodafone Lt" w:hAnsi="Vodafone Lt"/>
      <w:sz w:val="14"/>
    </w:rPr>
  </w:style>
  <w:style w:type="paragraph" w:customStyle="1" w:styleId="Recipentdetails">
    <w:name w:val="Recipent details"/>
    <w:basedOn w:val="Normal"/>
    <w:rsid w:val="00AD70A9"/>
    <w:pPr>
      <w:tabs>
        <w:tab w:val="left" w:pos="7002"/>
      </w:tabs>
    </w:pPr>
    <w:rPr>
      <w:rFonts w:ascii="Vodafone Lt" w:hAnsi="Vodafone Lt"/>
      <w:sz w:val="20"/>
      <w:lang w:val="en-US"/>
    </w:rPr>
  </w:style>
  <w:style w:type="paragraph" w:customStyle="1" w:styleId="Bodycopy">
    <w:name w:val="Body copy"/>
    <w:basedOn w:val="BasicParagraph"/>
    <w:qFormat/>
    <w:rsid w:val="00AD70A9"/>
    <w:pPr>
      <w:tabs>
        <w:tab w:val="left" w:pos="2665"/>
        <w:tab w:val="left" w:pos="2778"/>
      </w:tabs>
      <w:spacing w:before="360" w:line="240" w:lineRule="auto"/>
    </w:pPr>
    <w:rPr>
      <w:rFonts w:ascii="VodafoneLt-Regular" w:hAnsi="VodafoneLt-Regular" w:cs="VodafoneLt-Regular"/>
      <w:sz w:val="20"/>
      <w:szCs w:val="20"/>
    </w:rPr>
  </w:style>
  <w:style w:type="paragraph" w:customStyle="1" w:styleId="Dear">
    <w:name w:val="Dear..."/>
    <w:basedOn w:val="Bodycopy"/>
    <w:rsid w:val="00AD70A9"/>
    <w:pPr>
      <w:spacing w:before="680"/>
    </w:pPr>
  </w:style>
  <w:style w:type="paragraph" w:customStyle="1" w:styleId="Senderdetails">
    <w:name w:val="Sender details"/>
    <w:basedOn w:val="Bodycopy"/>
    <w:rsid w:val="005204B4"/>
    <w:pPr>
      <w:spacing w:before="0"/>
    </w:pPr>
  </w:style>
  <w:style w:type="character" w:customStyle="1" w:styleId="Ttulo2Car">
    <w:name w:val="Título 2 Car"/>
    <w:basedOn w:val="Fuentedeprrafopredeter"/>
    <w:link w:val="Ttulo2"/>
    <w:uiPriority w:val="9"/>
    <w:rsid w:val="005204B4"/>
    <w:rPr>
      <w:rFonts w:asciiTheme="majorHAnsi" w:eastAsiaTheme="majorEastAsia" w:hAnsiTheme="majorHAnsi" w:cstheme="majorBidi"/>
      <w:b/>
      <w:bCs/>
      <w:color w:val="E60000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C627A"/>
    <w:rPr>
      <w:color w:val="E600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txusalas/My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alas1\AppData\Roaming\Microsoft\Templates\Normal_vodafone.dotm" TargetMode="External"/></Relationships>
</file>

<file path=word/theme/theme1.xml><?xml version="1.0" encoding="utf-8"?>
<a:theme xmlns:a="http://schemas.openxmlformats.org/drawingml/2006/main" name="Vodafone">
  <a:themeElements>
    <a:clrScheme name="Vodafone 2013">
      <a:dk1>
        <a:srgbClr val="000000"/>
      </a:dk1>
      <a:lt1>
        <a:srgbClr val="FFFFFF"/>
      </a:lt1>
      <a:dk2>
        <a:srgbClr val="5E2750"/>
      </a:dk2>
      <a:lt2>
        <a:srgbClr val="4A4D4E"/>
      </a:lt2>
      <a:accent1>
        <a:srgbClr val="E60000"/>
      </a:accent1>
      <a:accent2>
        <a:srgbClr val="A8B400"/>
      </a:accent2>
      <a:accent3>
        <a:srgbClr val="9C2AA0"/>
      </a:accent3>
      <a:accent4>
        <a:srgbClr val="EB9700"/>
      </a:accent4>
      <a:accent5>
        <a:srgbClr val="00B0CA"/>
      </a:accent5>
      <a:accent6>
        <a:srgbClr val="FECB00"/>
      </a:accent6>
      <a:hlink>
        <a:srgbClr val="E60000"/>
      </a:hlink>
      <a:folHlink>
        <a:srgbClr val="E60000"/>
      </a:folHlink>
    </a:clrScheme>
    <a:fontScheme name="Vodafone">
      <a:majorFont>
        <a:latin typeface="Vodafone Rg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25400" cap="flat" cmpd="sng" algn="ctr">
          <a:noFill/>
          <a:prstDash val="solid"/>
        </a:ln>
        <a:effectLst/>
      </a:spPr>
      <a:bodyPr spcFirstLastPara="0" vert="horz" wrap="square" lIns="6350" tIns="6350" rIns="6350" bIns="6350" numCol="1" spcCol="1270" rtlCol="0" anchor="ctr" anchorCtr="0">
        <a:noAutofit/>
      </a:bodyPr>
      <a:lstStyle>
        <a:defPPr algn="ctr" defTabSz="444500">
          <a:lnSpc>
            <a:spcPct val="90000"/>
          </a:lnSpc>
          <a:spcBef>
            <a:spcPct val="0"/>
          </a:spcBef>
          <a:spcAft>
            <a:spcPct val="35000"/>
          </a:spcAft>
          <a:defRPr sz="1000" kern="1200" dirty="0" smtClean="0">
            <a:solidFill>
              <a:srgbClr val="34342B"/>
            </a:solidFill>
            <a:latin typeface="Vodafone Rg" pitchFamily="34" charset="0"/>
            <a:ea typeface="+mn-ea"/>
            <a:cs typeface="+mn-cs"/>
          </a:defRPr>
        </a:defPPr>
      </a:lstStyle>
      <a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  <a:txDef>
      <a:spPr/>
      <a:bodyPr wrap="square" lIns="0" tIns="0" rIns="0" bIns="0" rtlCol="0">
        <a:noAutofit/>
      </a:bodyPr>
      <a:lstStyle>
        <a:defPPr marL="0" indent="0">
          <a:buFont typeface="Arial" pitchFamily="34" charset="0"/>
          <a:buNone/>
          <a:defRPr dirty="0" smtClean="0">
            <a:latin typeface="Vodafone Rg" pitchFamily="34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A9553C-3542-4AD3-B6AF-17162CED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Normal_vodafone.dotm</Template>
  <TotalTime>0</TotalTime>
  <Pages>6</Pages>
  <Words>938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VF Document</vt:lpstr>
      <vt:lpstr>VF Document</vt:lpstr>
    </vt:vector>
  </TitlesOfParts>
  <Manager/>
  <Company>Vodafone</Company>
  <LinksUpToDate>false</LinksUpToDate>
  <CharactersWithSpaces>6091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VF Document</dc:title>
  <dc:subject/>
  <dc:creator>Salas, Maria, Vodafone</dc:creator>
  <cp:keywords/>
  <dc:description/>
  <cp:lastModifiedBy>MARIA SALAS, Vodafone</cp:lastModifiedBy>
  <cp:revision>8</cp:revision>
  <cp:lastPrinted>2017-08-03T11:46:00Z</cp:lastPrinted>
  <dcterms:created xsi:type="dcterms:W3CDTF">2023-09-06T19:08:00Z</dcterms:created>
  <dcterms:modified xsi:type="dcterms:W3CDTF">2023-09-07T16:02:00Z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2023-09-07T16:02:20Z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9ddd81fa-858f-40e6-adab-6afd47384800</vt:lpwstr>
  </property>
  <property fmtid="{D5CDD505-2E9C-101B-9397-08002B2CF9AE}" pid="8" name="MSIP_Label_0359f705-2ba0-454b-9cfc-6ce5bcaac040_ContentBits">
    <vt:lpwstr>2</vt:lpwstr>
  </property>
</Properties>
</file>